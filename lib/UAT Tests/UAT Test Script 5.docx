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E22BC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Scanning Multiple Books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E22BC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5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E22BCD" w:rsidP="00F5646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Member</w:t>
            </w:r>
            <w:r w:rsidR="00F56462">
              <w:rPr>
                <w:color w:val="0000FF"/>
                <w:sz w:val="24"/>
                <w:szCs w:val="24"/>
              </w:rPr>
              <w:t xml:space="preserve"> can scan and</w:t>
            </w:r>
            <w:r>
              <w:rPr>
                <w:color w:val="0000FF"/>
                <w:sz w:val="24"/>
                <w:szCs w:val="24"/>
              </w:rPr>
              <w:t xml:space="preserve"> borrow multiple books</w:t>
            </w:r>
            <w:bookmarkStart w:id="0" w:name="_GoBack"/>
            <w:bookmarkEnd w:id="0"/>
          </w:p>
        </w:tc>
      </w:tr>
      <w:tr w:rsidR="00E22BC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22BCD" w:rsidRDefault="00E22BCD" w:rsidP="00E22BC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22BCD" w:rsidRPr="00C05D0A" w:rsidRDefault="00E22BCD" w:rsidP="00E22BCD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3, Members card and the first book is scanned and are both available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22BC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4, multiple books in the list and confirmation on loan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22BC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Only 5 books can be scanned per transaction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E22BC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22BC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‘14’ and clicks “Scan Book Barcode”</w:t>
            </w:r>
          </w:p>
        </w:tc>
        <w:tc>
          <w:tcPr>
            <w:tcW w:w="5596" w:type="dxa"/>
          </w:tcPr>
          <w:p w:rsidR="00DF1585" w:rsidRDefault="00E22BC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books details are displayed</w:t>
            </w:r>
          </w:p>
        </w:tc>
        <w:tc>
          <w:tcPr>
            <w:tcW w:w="714" w:type="dxa"/>
          </w:tcPr>
          <w:p w:rsidR="00DF1585" w:rsidRDefault="00E22BC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E22BCD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E22BCD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‘14’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4CC" w:rsidRDefault="002724CC">
      <w:r>
        <w:separator/>
      </w:r>
    </w:p>
  </w:endnote>
  <w:endnote w:type="continuationSeparator" w:id="0">
    <w:p w:rsidR="002724CC" w:rsidRDefault="0027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646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56462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4CC" w:rsidRDefault="002724CC">
      <w:r>
        <w:separator/>
      </w:r>
    </w:p>
  </w:footnote>
  <w:footnote w:type="continuationSeparator" w:id="0">
    <w:p w:rsidR="002724CC" w:rsidRDefault="00272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22BCD" w:rsidP="00B71A35">
          <w:r>
            <w:t>Scanning Multiple Books</w:t>
          </w:r>
        </w:p>
      </w:tc>
      <w:tc>
        <w:tcPr>
          <w:tcW w:w="3179" w:type="dxa"/>
        </w:tcPr>
        <w:p w:rsidR="00A37650" w:rsidRDefault="00A37650" w:rsidP="00D72D53">
          <w:r>
            <w:t xml:space="preserve">  Date:  </w:t>
          </w:r>
          <w:r w:rsidR="00D72D53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6306"/>
    <w:rsid w:val="002724C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22BCD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646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5</cp:revision>
  <cp:lastPrinted>2003-10-05T22:49:00Z</cp:lastPrinted>
  <dcterms:created xsi:type="dcterms:W3CDTF">2015-07-22T01:48:00Z</dcterms:created>
  <dcterms:modified xsi:type="dcterms:W3CDTF">2015-10-05T11:52:00Z</dcterms:modified>
</cp:coreProperties>
</file>