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E07F1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Confirm Loan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E07F1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4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E07F16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book’s availability are shown and the member confirms loan transaction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07F16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3, The book is available for loan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07F1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End of Test Cases, The transaction is completed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E07F1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E07F1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“Complete”</w:t>
            </w:r>
          </w:p>
        </w:tc>
        <w:tc>
          <w:tcPr>
            <w:tcW w:w="5596" w:type="dxa"/>
          </w:tcPr>
          <w:p w:rsidR="00DF1585" w:rsidRDefault="00E07F1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“Confirm Loans” is displayed</w:t>
            </w:r>
          </w:p>
        </w:tc>
        <w:tc>
          <w:tcPr>
            <w:tcW w:w="714" w:type="dxa"/>
          </w:tcPr>
          <w:p w:rsidR="00DF1585" w:rsidRDefault="00E07F1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07F1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then clicks “Confirm”</w:t>
            </w:r>
          </w:p>
        </w:tc>
        <w:tc>
          <w:tcPr>
            <w:tcW w:w="5596" w:type="dxa"/>
          </w:tcPr>
          <w:p w:rsidR="00DF1585" w:rsidRDefault="00E07F1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Receipt is printed</w:t>
            </w:r>
          </w:p>
        </w:tc>
        <w:tc>
          <w:tcPr>
            <w:tcW w:w="714" w:type="dxa"/>
          </w:tcPr>
          <w:p w:rsidR="00DF1585" w:rsidRDefault="00E07F1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E07F16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E07F16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4AD" w:rsidRDefault="00B344AD">
      <w:r>
        <w:separator/>
      </w:r>
    </w:p>
  </w:endnote>
  <w:endnote w:type="continuationSeparator" w:id="0">
    <w:p w:rsidR="00B344AD" w:rsidRDefault="00B3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7F1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07F16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4AD" w:rsidRDefault="00B344AD">
      <w:r>
        <w:separator/>
      </w:r>
    </w:p>
  </w:footnote>
  <w:footnote w:type="continuationSeparator" w:id="0">
    <w:p w:rsidR="00B344AD" w:rsidRDefault="00B34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07F16" w:rsidP="00B71A35">
          <w:r>
            <w:t>Confirm Loan</w:t>
          </w:r>
        </w:p>
      </w:tc>
      <w:tc>
        <w:tcPr>
          <w:tcW w:w="3179" w:type="dxa"/>
        </w:tcPr>
        <w:p w:rsidR="00A37650" w:rsidRDefault="00A37650" w:rsidP="003A4987">
          <w:r>
            <w:t xml:space="preserve">  Date:  </w:t>
          </w:r>
          <w:r w:rsidR="003A4987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4987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206F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66B4"/>
    <w:rsid w:val="00B12289"/>
    <w:rsid w:val="00B137E9"/>
    <w:rsid w:val="00B3013D"/>
    <w:rsid w:val="00B3144A"/>
    <w:rsid w:val="00B344AD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7F16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2</cp:revision>
  <cp:lastPrinted>2003-10-05T22:49:00Z</cp:lastPrinted>
  <dcterms:created xsi:type="dcterms:W3CDTF">2015-10-05T11:43:00Z</dcterms:created>
  <dcterms:modified xsi:type="dcterms:W3CDTF">2015-10-05T11:43:00Z</dcterms:modified>
</cp:coreProperties>
</file>