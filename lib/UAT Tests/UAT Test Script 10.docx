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0D24F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Max Limit of Books On List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0D24F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10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0D24F4" w:rsidP="00D4571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scanning multiple books, once 5</w:t>
            </w:r>
            <w:r w:rsidR="00D45713">
              <w:rPr>
                <w:color w:val="0000FF"/>
                <w:sz w:val="24"/>
                <w:szCs w:val="24"/>
              </w:rPr>
              <w:t xml:space="preserve"> have b</w:t>
            </w:r>
            <w:r>
              <w:rPr>
                <w:color w:val="0000FF"/>
                <w:sz w:val="24"/>
                <w:szCs w:val="24"/>
              </w:rPr>
              <w:t xml:space="preserve">een </w:t>
            </w:r>
            <w:r w:rsidR="00D45713">
              <w:rPr>
                <w:color w:val="0000FF"/>
                <w:sz w:val="24"/>
                <w:szCs w:val="24"/>
              </w:rPr>
              <w:t>scanned</w:t>
            </w:r>
            <w:r>
              <w:rPr>
                <w:color w:val="0000FF"/>
                <w:sz w:val="24"/>
                <w:szCs w:val="24"/>
              </w:rPr>
              <w:t xml:space="preserve">, no more books are able to be </w:t>
            </w:r>
            <w:r w:rsidR="00D45713">
              <w:rPr>
                <w:color w:val="0000FF"/>
                <w:sz w:val="24"/>
                <w:szCs w:val="24"/>
              </w:rPr>
              <w:t>added</w:t>
            </w:r>
            <w:bookmarkStart w:id="0" w:name="_GoBack"/>
            <w:bookmarkEnd w:id="0"/>
            <w:r>
              <w:rPr>
                <w:color w:val="0000FF"/>
                <w:sz w:val="24"/>
                <w:szCs w:val="24"/>
              </w:rPr>
              <w:t>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0D24F4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5, Members Card has been scanned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0D24F4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4, Confirm Loan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0D24F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Only the first 5 books scanned are able to be borrowed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0D24F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0D24F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Book ID ‘14’</w:t>
            </w:r>
          </w:p>
        </w:tc>
        <w:tc>
          <w:tcPr>
            <w:tcW w:w="5596" w:type="dxa"/>
          </w:tcPr>
          <w:p w:rsidR="00DF1585" w:rsidRDefault="000D24F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 is added to the list</w:t>
            </w:r>
          </w:p>
        </w:tc>
        <w:tc>
          <w:tcPr>
            <w:tcW w:w="714" w:type="dxa"/>
          </w:tcPr>
          <w:p w:rsidR="00DF1585" w:rsidRDefault="000D24F4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0D24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D24F4" w:rsidRDefault="000D24F4" w:rsidP="000D24F4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D24F4" w:rsidRPr="00854E58" w:rsidRDefault="000D24F4" w:rsidP="000D24F4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Book ID ‘13’</w:t>
            </w:r>
          </w:p>
        </w:tc>
        <w:tc>
          <w:tcPr>
            <w:tcW w:w="5596" w:type="dxa"/>
          </w:tcPr>
          <w:p w:rsidR="000D24F4" w:rsidRDefault="000D24F4" w:rsidP="000D24F4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 is added to the list</w:t>
            </w:r>
          </w:p>
        </w:tc>
        <w:tc>
          <w:tcPr>
            <w:tcW w:w="714" w:type="dxa"/>
          </w:tcPr>
          <w:p w:rsidR="000D24F4" w:rsidRDefault="000D24F4" w:rsidP="000D24F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0D24F4" w:rsidRDefault="000D24F4" w:rsidP="000D24F4">
            <w:pPr>
              <w:pStyle w:val="RowHeadings"/>
              <w:spacing w:before="80" w:after="80"/>
            </w:pPr>
          </w:p>
        </w:tc>
      </w:tr>
      <w:tr w:rsidR="000D24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D24F4" w:rsidRDefault="000D24F4" w:rsidP="000D24F4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D24F4" w:rsidRPr="00854E58" w:rsidRDefault="000D24F4" w:rsidP="000D24F4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Book ID ‘12’</w:t>
            </w:r>
          </w:p>
        </w:tc>
        <w:tc>
          <w:tcPr>
            <w:tcW w:w="5596" w:type="dxa"/>
          </w:tcPr>
          <w:p w:rsidR="000D24F4" w:rsidRDefault="000D24F4" w:rsidP="000D24F4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 is added to the list</w:t>
            </w:r>
          </w:p>
        </w:tc>
        <w:tc>
          <w:tcPr>
            <w:tcW w:w="714" w:type="dxa"/>
          </w:tcPr>
          <w:p w:rsidR="000D24F4" w:rsidRDefault="000D24F4" w:rsidP="000D24F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0D24F4" w:rsidRDefault="000D24F4" w:rsidP="000D24F4">
            <w:pPr>
              <w:pStyle w:val="RowHeadings"/>
              <w:spacing w:before="80" w:after="80"/>
            </w:pPr>
          </w:p>
        </w:tc>
      </w:tr>
      <w:tr w:rsidR="000D24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D24F4" w:rsidRDefault="000D24F4" w:rsidP="000D24F4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D24F4" w:rsidRPr="00854E58" w:rsidRDefault="000D24F4" w:rsidP="000D24F4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Book ID ‘11’</w:t>
            </w:r>
          </w:p>
        </w:tc>
        <w:tc>
          <w:tcPr>
            <w:tcW w:w="5596" w:type="dxa"/>
          </w:tcPr>
          <w:p w:rsidR="000D24F4" w:rsidRDefault="000D24F4" w:rsidP="000D24F4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 is added to the list and is unable to scan another book</w:t>
            </w:r>
          </w:p>
        </w:tc>
        <w:tc>
          <w:tcPr>
            <w:tcW w:w="714" w:type="dxa"/>
          </w:tcPr>
          <w:p w:rsidR="000D24F4" w:rsidRDefault="000D24F4" w:rsidP="000D24F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0D24F4" w:rsidRDefault="000D24F4" w:rsidP="000D24F4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D24F4" w:rsidRDefault="000D24F4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 ID</w:t>
            </w:r>
          </w:p>
          <w:p w:rsidR="00780A9A" w:rsidRPr="000D24F4" w:rsidRDefault="00780A9A" w:rsidP="000D24F4">
            <w:pPr>
              <w:jc w:val="center"/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0D24F4" w:rsidRDefault="000D24F4" w:rsidP="00572CE5">
            <w:pPr>
              <w:pStyle w:val="bp"/>
              <w:spacing w:before="0" w:after="0"/>
            </w:pPr>
            <w:r>
              <w:t>‘</w:t>
            </w:r>
            <w:r w:rsidRPr="000D24F4">
              <w:t>14</w:t>
            </w:r>
            <w:r>
              <w:t>’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0D24F4" w:rsidP="00572CE5">
            <w:pPr>
              <w:pStyle w:val="bp"/>
              <w:spacing w:before="0" w:after="0"/>
            </w:pPr>
            <w:r>
              <w:t>‘13’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0D24F4" w:rsidP="00572CE5">
            <w:pPr>
              <w:pStyle w:val="bp"/>
              <w:spacing w:before="0" w:after="0"/>
            </w:pPr>
            <w:r>
              <w:t>‘12’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0D24F4" w:rsidP="00572CE5">
            <w:pPr>
              <w:pStyle w:val="bp"/>
              <w:spacing w:before="0" w:after="0"/>
            </w:pPr>
            <w:r>
              <w:t>‘11’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A45" w:rsidRDefault="00DC6A45">
      <w:r>
        <w:separator/>
      </w:r>
    </w:p>
  </w:endnote>
  <w:endnote w:type="continuationSeparator" w:id="0">
    <w:p w:rsidR="00DC6A45" w:rsidRDefault="00DC6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571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45713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A45" w:rsidRDefault="00DC6A45">
      <w:r>
        <w:separator/>
      </w:r>
    </w:p>
  </w:footnote>
  <w:footnote w:type="continuationSeparator" w:id="0">
    <w:p w:rsidR="00DC6A45" w:rsidRDefault="00DC6A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D24F4" w:rsidP="000D24F4">
          <w:pPr>
            <w:tabs>
              <w:tab w:val="left" w:pos="1665"/>
            </w:tabs>
          </w:pPr>
          <w:r>
            <w:t>Max Limit of Books On List</w:t>
          </w:r>
        </w:p>
      </w:tc>
      <w:tc>
        <w:tcPr>
          <w:tcW w:w="3179" w:type="dxa"/>
        </w:tcPr>
        <w:p w:rsidR="00A37650" w:rsidRDefault="00A37650" w:rsidP="00D72D53">
          <w:r>
            <w:t xml:space="preserve">  Date:  </w:t>
          </w:r>
          <w:r w:rsidR="00D72D53">
            <w:t>5/10/2015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24F4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50E7F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45713"/>
    <w:rsid w:val="00D63FFC"/>
    <w:rsid w:val="00D664F5"/>
    <w:rsid w:val="00D71228"/>
    <w:rsid w:val="00D72D53"/>
    <w:rsid w:val="00D74923"/>
    <w:rsid w:val="00D94615"/>
    <w:rsid w:val="00DA4ABE"/>
    <w:rsid w:val="00DA4AC5"/>
    <w:rsid w:val="00DA503D"/>
    <w:rsid w:val="00DB3DA8"/>
    <w:rsid w:val="00DC6A45"/>
    <w:rsid w:val="00DE7A4F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Cameron Brierley</cp:lastModifiedBy>
  <cp:revision>5</cp:revision>
  <cp:lastPrinted>2003-10-05T22:49:00Z</cp:lastPrinted>
  <dcterms:created xsi:type="dcterms:W3CDTF">2015-07-22T01:48:00Z</dcterms:created>
  <dcterms:modified xsi:type="dcterms:W3CDTF">2015-10-05T12:21:00Z</dcterms:modified>
</cp:coreProperties>
</file>